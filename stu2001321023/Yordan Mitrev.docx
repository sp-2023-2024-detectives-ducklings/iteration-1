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94EE" w14:textId="20EC79E5" w:rsidR="00394A6D" w:rsidRDefault="008B2E62" w:rsidP="00DD0BCD">
      <w:pPr>
        <w:pStyle w:val="a5"/>
        <w:jc w:val="center"/>
      </w:pPr>
      <w:sdt>
        <w:sdtPr>
          <w:alias w:val="Въведете името си:"/>
          <w:tag w:val=""/>
          <w:id w:val="-328297061"/>
          <w:placeholder>
            <w:docPart w:val="7DA2ADFEA12E4A5DB891F2F8D0F4FB5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341CB">
            <w:rPr>
              <w:lang w:val="en-US"/>
            </w:rPr>
            <w:t>Yordan Mitrev</w:t>
          </w:r>
        </w:sdtContent>
      </w:sdt>
    </w:p>
    <w:p w14:paraId="7C7E31AA" w14:textId="6ED4B28D" w:rsidR="00E76654" w:rsidRPr="00E76654" w:rsidRDefault="002341CB" w:rsidP="00DD0BCD">
      <w:pPr>
        <w:jc w:val="center"/>
        <w:rPr>
          <w:lang w:val="en-US"/>
        </w:rPr>
      </w:pPr>
      <w:r>
        <w:rPr>
          <w:lang w:val="en-US"/>
        </w:rPr>
        <w:t>+359886620335</w:t>
      </w:r>
      <w:r w:rsidR="00CC75DB">
        <w:rPr>
          <w:lang w:bidi="bg-BG"/>
        </w:rPr>
        <w:t> | </w:t>
      </w:r>
      <w:hyperlink r:id="rId8" w:history="1">
        <w:r w:rsidR="00E76654" w:rsidRPr="00A4140B">
          <w:rPr>
            <w:rStyle w:val="afff4"/>
            <w:lang w:val="en-US"/>
          </w:rPr>
          <w:t>mitrev288@gmail.com</w:t>
        </w:r>
      </w:hyperlink>
      <w:r w:rsidR="00DD0BCD">
        <w:rPr>
          <w:lang w:val="en-US"/>
        </w:rPr>
        <w:t xml:space="preserve"> | </w:t>
      </w:r>
      <w:hyperlink r:id="rId9" w:history="1">
        <w:r w:rsidR="00DD0BCD" w:rsidRPr="00A4140B">
          <w:rPr>
            <w:rStyle w:val="afff4"/>
            <w:lang w:val="en-US"/>
          </w:rPr>
          <w:t>https://github.com/YordanM</w:t>
        </w:r>
      </w:hyperlink>
    </w:p>
    <w:p w14:paraId="27106C62" w14:textId="3C1ABA6D" w:rsidR="00E76654" w:rsidRPr="00E76654" w:rsidRDefault="002341CB">
      <w:pPr>
        <w:pStyle w:val="1"/>
        <w:rPr>
          <w:lang w:val="en-US"/>
        </w:rPr>
      </w:pPr>
      <w:r>
        <w:rPr>
          <w:lang w:val="en-US"/>
        </w:rPr>
        <w:t>Profile</w:t>
      </w:r>
    </w:p>
    <w:p w14:paraId="0D58594C" w14:textId="222F9071" w:rsidR="00394A6D" w:rsidRDefault="00B05FCB" w:rsidP="00DD0BCD">
      <w:pPr>
        <w:pStyle w:val="a0"/>
      </w:pPr>
      <w:r>
        <w:rPr>
          <w:lang w:val="en-US"/>
        </w:rPr>
        <w:t>Enthusiastic and forward-thinking fourth-year student pursuing a Bachelor’s degree in Software Engineering, set to graduate in 2024. I’m fueled with passion to enhance my skills and apply my academic knowledge. As I approach graduation my goal is to secure a challenging and rewarding role in the software world. Eager to contribute my skills and passion to a dynamic team, I’m committed to continuous learning and professional growth.</w:t>
      </w:r>
    </w:p>
    <w:p w14:paraId="116671C8" w14:textId="63249353" w:rsidR="00394A6D" w:rsidRDefault="002341CB">
      <w:pPr>
        <w:pStyle w:val="1"/>
      </w:pPr>
      <w:r>
        <w:rPr>
          <w:lang w:val="en-US"/>
        </w:rPr>
        <w:t>Education</w:t>
      </w:r>
    </w:p>
    <w:p w14:paraId="2227CFD6" w14:textId="0C2999FD" w:rsidR="00394A6D" w:rsidRPr="00204749" w:rsidRDefault="00204749" w:rsidP="00DD0BCD">
      <w:pPr>
        <w:pStyle w:val="21"/>
        <w:ind w:left="720"/>
        <w:rPr>
          <w:lang w:val="en-US"/>
        </w:rPr>
      </w:pPr>
      <w:r>
        <w:rPr>
          <w:lang w:val="en-US"/>
        </w:rPr>
        <w:t>Secondary education</w:t>
      </w:r>
      <w:r w:rsidR="007D00B3">
        <w:rPr>
          <w:lang w:bidi="bg-BG"/>
        </w:rPr>
        <w:t> |</w:t>
      </w:r>
      <w:r>
        <w:rPr>
          <w:lang w:val="en-US" w:bidi="bg-BG"/>
        </w:rPr>
        <w:t xml:space="preserve"> high school</w:t>
      </w:r>
      <w:r w:rsidR="007D00B3">
        <w:rPr>
          <w:lang w:bidi="bg-BG"/>
        </w:rPr>
        <w:t> </w:t>
      </w:r>
      <w:r>
        <w:rPr>
          <w:lang w:val="en-US"/>
        </w:rPr>
        <w:t>ST. St. cyril and methodius</w:t>
      </w:r>
    </w:p>
    <w:p w14:paraId="1FEF56B4" w14:textId="74C454C2" w:rsidR="00394A6D" w:rsidRDefault="00394A6D" w:rsidP="00DD0BCD">
      <w:pPr>
        <w:pStyle w:val="a0"/>
        <w:numPr>
          <w:ilvl w:val="0"/>
          <w:numId w:val="0"/>
        </w:numPr>
        <w:ind w:left="1080" w:hanging="360"/>
      </w:pPr>
    </w:p>
    <w:p w14:paraId="3BDE0A43" w14:textId="62A5A74B" w:rsidR="00394A6D" w:rsidRPr="00C25B2E" w:rsidRDefault="00C25B2E" w:rsidP="00DD0BCD">
      <w:pPr>
        <w:pStyle w:val="21"/>
        <w:ind w:left="720"/>
        <w:rPr>
          <w:lang w:val="en-US"/>
        </w:rPr>
      </w:pPr>
      <w:r>
        <w:rPr>
          <w:lang w:val="en-US"/>
        </w:rPr>
        <w:t xml:space="preserve">University </w:t>
      </w:r>
      <w:r w:rsidR="007D00B3">
        <w:rPr>
          <w:lang w:bidi="bg-BG"/>
        </w:rPr>
        <w:t>| </w:t>
      </w:r>
      <w:r>
        <w:t xml:space="preserve">2020 - </w:t>
      </w:r>
      <w:r>
        <w:rPr>
          <w:lang w:val="en-US"/>
        </w:rPr>
        <w:t>ongoing</w:t>
      </w:r>
      <w:r w:rsidR="007D00B3">
        <w:rPr>
          <w:lang w:bidi="bg-BG"/>
        </w:rPr>
        <w:t> | </w:t>
      </w:r>
      <w:r>
        <w:rPr>
          <w:lang w:val="en-US"/>
        </w:rPr>
        <w:t>“paisii hilendarski” plovdiv univeristy</w:t>
      </w:r>
    </w:p>
    <w:p w14:paraId="43E186E5" w14:textId="361CA5D2" w:rsidR="00394A6D" w:rsidRPr="00C25B2E" w:rsidRDefault="00C25B2E" w:rsidP="00DD0BCD">
      <w:pPr>
        <w:pStyle w:val="a0"/>
        <w:numPr>
          <w:ilvl w:val="1"/>
          <w:numId w:val="14"/>
        </w:numPr>
        <w:ind w:left="2880"/>
      </w:pPr>
      <w:r w:rsidRPr="00084FD5">
        <w:rPr>
          <w:lang w:val="en-US"/>
        </w:rPr>
        <w:t xml:space="preserve">Bachelor’s </w:t>
      </w:r>
      <w:proofErr w:type="gramStart"/>
      <w:r w:rsidRPr="00084FD5">
        <w:rPr>
          <w:lang w:val="en-US"/>
        </w:rPr>
        <w:t xml:space="preserve">degree </w:t>
      </w:r>
      <w:r w:rsidR="007D00B3">
        <w:rPr>
          <w:lang w:bidi="bg-BG"/>
        </w:rPr>
        <w:t>:</w:t>
      </w:r>
      <w:proofErr w:type="gramEnd"/>
      <w:r w:rsidR="007D00B3">
        <w:rPr>
          <w:lang w:bidi="bg-BG"/>
        </w:rPr>
        <w:t xml:space="preserve"> </w:t>
      </w:r>
      <w:r w:rsidRPr="00084FD5">
        <w:rPr>
          <w:lang w:val="en-US"/>
        </w:rPr>
        <w:t xml:space="preserve">Software Engineering </w:t>
      </w:r>
    </w:p>
    <w:p w14:paraId="3A87718D" w14:textId="50AA289E" w:rsidR="00C25B2E" w:rsidRPr="00C25B2E" w:rsidRDefault="00C25B2E" w:rsidP="00DD0BCD">
      <w:pPr>
        <w:pStyle w:val="a0"/>
        <w:numPr>
          <w:ilvl w:val="2"/>
          <w:numId w:val="14"/>
        </w:numPr>
        <w:ind w:left="3240"/>
      </w:pPr>
      <w:r>
        <w:rPr>
          <w:lang w:val="en-US"/>
        </w:rPr>
        <w:t>Web Development</w:t>
      </w:r>
    </w:p>
    <w:p w14:paraId="63059CF1" w14:textId="78C57955" w:rsidR="00C25B2E" w:rsidRPr="00C25B2E" w:rsidRDefault="00C25B2E" w:rsidP="00DD0BCD">
      <w:pPr>
        <w:pStyle w:val="a0"/>
        <w:numPr>
          <w:ilvl w:val="2"/>
          <w:numId w:val="14"/>
        </w:numPr>
        <w:ind w:left="3240"/>
      </w:pPr>
      <w:r>
        <w:rPr>
          <w:lang w:val="en-US"/>
        </w:rPr>
        <w:t xml:space="preserve">Object Oriented Programming </w:t>
      </w:r>
    </w:p>
    <w:p w14:paraId="02427C6E" w14:textId="228CBDFF" w:rsidR="00C25B2E" w:rsidRPr="00C25B2E" w:rsidRDefault="00C25B2E" w:rsidP="00DD0BCD">
      <w:pPr>
        <w:pStyle w:val="a0"/>
        <w:numPr>
          <w:ilvl w:val="2"/>
          <w:numId w:val="14"/>
        </w:numPr>
        <w:ind w:left="3240"/>
      </w:pPr>
      <w:r>
        <w:rPr>
          <w:lang w:val="en-US"/>
        </w:rPr>
        <w:t>Algorithms and Data Structures</w:t>
      </w:r>
    </w:p>
    <w:p w14:paraId="1B82A0EE" w14:textId="12612168" w:rsidR="00C25B2E" w:rsidRPr="004144F8" w:rsidRDefault="00C25B2E" w:rsidP="00DD0BCD">
      <w:pPr>
        <w:pStyle w:val="a0"/>
        <w:numPr>
          <w:ilvl w:val="2"/>
          <w:numId w:val="14"/>
        </w:numPr>
        <w:ind w:left="3240"/>
      </w:pPr>
      <w:r>
        <w:rPr>
          <w:lang w:val="en-US"/>
        </w:rPr>
        <w:t>Databases</w:t>
      </w:r>
    </w:p>
    <w:p w14:paraId="689D9B36" w14:textId="385BBA05" w:rsidR="004144F8" w:rsidRPr="004144F8" w:rsidRDefault="004144F8" w:rsidP="00DD0BCD">
      <w:pPr>
        <w:pStyle w:val="a0"/>
        <w:numPr>
          <w:ilvl w:val="2"/>
          <w:numId w:val="14"/>
        </w:numPr>
        <w:ind w:left="3240"/>
      </w:pPr>
      <w:r>
        <w:rPr>
          <w:lang w:val="en-US"/>
        </w:rPr>
        <w:t>Distributed Computing</w:t>
      </w:r>
    </w:p>
    <w:p w14:paraId="5F4D5A2D" w14:textId="3CB221CF" w:rsidR="004144F8" w:rsidRPr="004144F8" w:rsidRDefault="004144F8" w:rsidP="00DD0BCD">
      <w:pPr>
        <w:pStyle w:val="a0"/>
        <w:numPr>
          <w:ilvl w:val="2"/>
          <w:numId w:val="14"/>
        </w:numPr>
        <w:ind w:left="3240"/>
      </w:pPr>
      <w:r>
        <w:rPr>
          <w:lang w:val="en-US"/>
        </w:rPr>
        <w:t>OS and C</w:t>
      </w:r>
      <w:r w:rsidRPr="004144F8">
        <w:rPr>
          <w:lang w:val="en-US"/>
        </w:rPr>
        <w:t xml:space="preserve">omputer </w:t>
      </w:r>
      <w:r>
        <w:rPr>
          <w:lang w:val="en-US"/>
        </w:rPr>
        <w:t>A</w:t>
      </w:r>
      <w:r w:rsidRPr="004144F8">
        <w:rPr>
          <w:lang w:val="en-US"/>
        </w:rPr>
        <w:t>rchitectures</w:t>
      </w:r>
    </w:p>
    <w:p w14:paraId="05DCBB5E" w14:textId="18DDB4B3" w:rsidR="004144F8" w:rsidRPr="008A0744" w:rsidRDefault="004144F8" w:rsidP="00DD0BCD">
      <w:pPr>
        <w:pStyle w:val="a0"/>
        <w:numPr>
          <w:ilvl w:val="2"/>
          <w:numId w:val="14"/>
        </w:numPr>
        <w:ind w:left="3240"/>
      </w:pPr>
      <w:r>
        <w:rPr>
          <w:lang w:val="en-US"/>
        </w:rPr>
        <w:t>Computer Networks and Communications</w:t>
      </w:r>
    </w:p>
    <w:p w14:paraId="0F733667" w14:textId="77777777" w:rsidR="008A0744" w:rsidRPr="008A0744" w:rsidRDefault="008A0744" w:rsidP="00DD0BCD">
      <w:pPr>
        <w:pStyle w:val="a0"/>
        <w:numPr>
          <w:ilvl w:val="0"/>
          <w:numId w:val="0"/>
        </w:numPr>
        <w:ind w:left="1080" w:hanging="360"/>
      </w:pPr>
    </w:p>
    <w:p w14:paraId="1BBB4637" w14:textId="44393279" w:rsidR="008A0744" w:rsidRPr="00C25B2E" w:rsidRDefault="008A0744" w:rsidP="00DD0BCD">
      <w:pPr>
        <w:pStyle w:val="21"/>
        <w:ind w:left="720"/>
        <w:rPr>
          <w:lang w:val="en-US"/>
        </w:rPr>
      </w:pPr>
      <w:r>
        <w:rPr>
          <w:lang w:val="en-US"/>
        </w:rPr>
        <w:t xml:space="preserve">Online </w:t>
      </w:r>
      <w:proofErr w:type="gramStart"/>
      <w:r>
        <w:rPr>
          <w:lang w:val="en-US"/>
        </w:rPr>
        <w:t>Courses</w:t>
      </w:r>
      <w:r>
        <w:rPr>
          <w:lang w:val="en-US"/>
        </w:rPr>
        <w:t xml:space="preserve"> </w:t>
      </w:r>
      <w:r>
        <w:rPr>
          <w:lang w:bidi="bg-BG"/>
        </w:rPr>
        <w:t> |</w:t>
      </w:r>
      <w:proofErr w:type="gramEnd"/>
      <w:r>
        <w:rPr>
          <w:lang w:val="en-US" w:bidi="bg-BG"/>
        </w:rPr>
        <w:t xml:space="preserve"> SoftUni</w:t>
      </w:r>
      <w:r>
        <w:rPr>
          <w:lang w:val="en-US"/>
        </w:rPr>
        <w:t xml:space="preserve"> </w:t>
      </w:r>
    </w:p>
    <w:p w14:paraId="549DD663" w14:textId="60ED20E3" w:rsidR="008A0744" w:rsidRPr="008A0744" w:rsidRDefault="008A0744" w:rsidP="00DD0BCD">
      <w:pPr>
        <w:pStyle w:val="a0"/>
        <w:numPr>
          <w:ilvl w:val="1"/>
          <w:numId w:val="20"/>
        </w:numPr>
        <w:ind w:left="2880"/>
      </w:pPr>
      <w:r>
        <w:rPr>
          <w:lang w:val="en-US"/>
        </w:rPr>
        <w:t>Programming Basics – C#</w:t>
      </w:r>
    </w:p>
    <w:p w14:paraId="7CD57180" w14:textId="46503368" w:rsidR="008A0744" w:rsidRPr="008A0744" w:rsidRDefault="008A0744" w:rsidP="00DD0BCD">
      <w:pPr>
        <w:pStyle w:val="a0"/>
        <w:numPr>
          <w:ilvl w:val="1"/>
          <w:numId w:val="20"/>
        </w:numPr>
        <w:ind w:left="2880"/>
      </w:pPr>
      <w:r>
        <w:rPr>
          <w:lang w:val="en-US"/>
        </w:rPr>
        <w:t>Programming Fundamentals – C#</w:t>
      </w:r>
    </w:p>
    <w:p w14:paraId="25B45660" w14:textId="07B70144" w:rsidR="008A0744" w:rsidRPr="008A0744" w:rsidRDefault="008A0744" w:rsidP="00DD0BCD">
      <w:pPr>
        <w:pStyle w:val="a0"/>
        <w:numPr>
          <w:ilvl w:val="1"/>
          <w:numId w:val="20"/>
        </w:numPr>
        <w:ind w:left="2880"/>
      </w:pPr>
      <w:r>
        <w:rPr>
          <w:lang w:val="en-US"/>
        </w:rPr>
        <w:t>C# Advanced</w:t>
      </w:r>
    </w:p>
    <w:p w14:paraId="4172B5D7" w14:textId="2200E2A4" w:rsidR="008A0744" w:rsidRPr="008A0744" w:rsidRDefault="008A0744" w:rsidP="00DD0BCD">
      <w:pPr>
        <w:pStyle w:val="a0"/>
        <w:numPr>
          <w:ilvl w:val="2"/>
          <w:numId w:val="20"/>
        </w:numPr>
        <w:ind w:left="3240"/>
      </w:pPr>
      <w:r>
        <w:rPr>
          <w:lang w:val="en-US"/>
        </w:rPr>
        <w:t>C# OOP</w:t>
      </w:r>
    </w:p>
    <w:p w14:paraId="7CF34B1A" w14:textId="148F9BA4" w:rsidR="008A0744" w:rsidRPr="008A0744" w:rsidRDefault="008A0744" w:rsidP="00DD0BCD">
      <w:pPr>
        <w:pStyle w:val="a0"/>
        <w:numPr>
          <w:ilvl w:val="2"/>
          <w:numId w:val="20"/>
        </w:numPr>
        <w:ind w:left="3240"/>
      </w:pPr>
      <w:r>
        <w:rPr>
          <w:lang w:val="en-US"/>
        </w:rPr>
        <w:t>C# Advanced</w:t>
      </w:r>
    </w:p>
    <w:p w14:paraId="2E3CF16F" w14:textId="77777777" w:rsidR="008A0744" w:rsidRDefault="008A0744" w:rsidP="00DD0BCD">
      <w:pPr>
        <w:pStyle w:val="a0"/>
        <w:numPr>
          <w:ilvl w:val="0"/>
          <w:numId w:val="0"/>
        </w:numPr>
        <w:ind w:left="1080" w:hanging="360"/>
        <w:rPr>
          <w:lang w:val="en-US"/>
        </w:rPr>
      </w:pPr>
    </w:p>
    <w:p w14:paraId="58C94BDA" w14:textId="5C159B2E" w:rsidR="00D56207" w:rsidRDefault="008A0744" w:rsidP="00DD0BCD">
      <w:pPr>
        <w:pStyle w:val="21"/>
        <w:ind w:left="720"/>
        <w:rPr>
          <w:lang w:val="en-US"/>
        </w:rPr>
      </w:pPr>
      <w:r>
        <w:rPr>
          <w:lang w:val="en-US"/>
        </w:rPr>
        <w:t>Devcamp</w:t>
      </w:r>
      <w:r>
        <w:rPr>
          <w:lang w:bidi="bg-BG"/>
        </w:rPr>
        <w:t> | </w:t>
      </w:r>
      <w:r>
        <w:rPr>
          <w:lang w:val="en-US"/>
        </w:rPr>
        <w:t>.Net &amp; angular</w:t>
      </w:r>
      <w:r>
        <w:rPr>
          <w:lang w:val="en-US"/>
        </w:rPr>
        <w:t xml:space="preserve"> </w:t>
      </w:r>
    </w:p>
    <w:p w14:paraId="6895C8CF" w14:textId="52A662C3" w:rsidR="00246CE6" w:rsidRDefault="00246CE6" w:rsidP="00246CE6">
      <w:pPr>
        <w:pStyle w:val="a0"/>
        <w:numPr>
          <w:ilvl w:val="0"/>
          <w:numId w:val="25"/>
        </w:numPr>
        <w:rPr>
          <w:lang w:val="en-US"/>
        </w:rPr>
      </w:pPr>
      <w:r>
        <w:rPr>
          <w:lang w:val="en-US"/>
        </w:rPr>
        <w:t>Developed application using C# as backend and used GWT for authentications</w:t>
      </w:r>
    </w:p>
    <w:p w14:paraId="1390C46F" w14:textId="798B7C01" w:rsidR="00246CE6" w:rsidRPr="00246CE6" w:rsidRDefault="00246CE6" w:rsidP="00246CE6">
      <w:pPr>
        <w:pStyle w:val="a0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Used Angular TS for the frontend</w:t>
      </w:r>
    </w:p>
    <w:p w14:paraId="5F604289" w14:textId="77777777" w:rsidR="00DD0BCD" w:rsidRDefault="00DD0BCD" w:rsidP="00E76654">
      <w:pPr>
        <w:pStyle w:val="21"/>
        <w:rPr>
          <w:lang w:val="en-US"/>
        </w:rPr>
      </w:pPr>
    </w:p>
    <w:p w14:paraId="35C3CC54" w14:textId="08BED8D2" w:rsidR="00DD0BCD" w:rsidRDefault="00DD0BCD" w:rsidP="00DD0BCD">
      <w:pPr>
        <w:pStyle w:val="1"/>
        <w:rPr>
          <w:lang w:val="en-US"/>
        </w:rPr>
      </w:pPr>
      <w:r w:rsidRPr="00DD0BCD">
        <w:rPr>
          <w:lang w:val="en-US"/>
        </w:rPr>
        <w:t>Skills</w:t>
      </w:r>
    </w:p>
    <w:p w14:paraId="082759BE" w14:textId="22353D63" w:rsidR="00DD0BCD" w:rsidRDefault="00045FF7" w:rsidP="00246CE6">
      <w:pPr>
        <w:pStyle w:val="a0"/>
        <w:rPr>
          <w:lang w:val="en-US"/>
        </w:rPr>
      </w:pPr>
      <w:r>
        <w:rPr>
          <w:lang w:val="en-US"/>
        </w:rPr>
        <w:t>Backend with C# and Java</w:t>
      </w:r>
    </w:p>
    <w:p w14:paraId="385E5E4F" w14:textId="53A243D4" w:rsidR="00045FF7" w:rsidRDefault="00045FF7" w:rsidP="00246CE6">
      <w:pPr>
        <w:pStyle w:val="a0"/>
        <w:rPr>
          <w:lang w:val="en-US"/>
        </w:rPr>
      </w:pPr>
      <w:r>
        <w:rPr>
          <w:lang w:val="en-US"/>
        </w:rPr>
        <w:t>Frontend with Angular TS</w:t>
      </w:r>
    </w:p>
    <w:p w14:paraId="0DA33980" w14:textId="47AEDBD8" w:rsidR="00045FF7" w:rsidRDefault="00045FF7" w:rsidP="00246CE6">
      <w:pPr>
        <w:pStyle w:val="a0"/>
        <w:rPr>
          <w:lang w:val="en-US"/>
        </w:rPr>
      </w:pPr>
      <w:r>
        <w:rPr>
          <w:lang w:val="en-US"/>
        </w:rPr>
        <w:t>Databases (SQL)</w:t>
      </w:r>
    </w:p>
    <w:p w14:paraId="541F33BD" w14:textId="77777777" w:rsidR="00045FF7" w:rsidRDefault="00045FF7" w:rsidP="00045FF7">
      <w:pPr>
        <w:rPr>
          <w:lang w:val="en-US"/>
        </w:rPr>
      </w:pPr>
    </w:p>
    <w:p w14:paraId="586AF7AC" w14:textId="4763C0C0" w:rsidR="00045FF7" w:rsidRDefault="00045FF7" w:rsidP="00045FF7">
      <w:pPr>
        <w:pStyle w:val="1"/>
        <w:rPr>
          <w:lang w:val="en-US"/>
        </w:rPr>
      </w:pPr>
      <w:r w:rsidRPr="00045FF7">
        <w:rPr>
          <w:lang w:val="en-US"/>
        </w:rPr>
        <w:lastRenderedPageBreak/>
        <w:t>Languages</w:t>
      </w:r>
    </w:p>
    <w:p w14:paraId="5D9EC17E" w14:textId="0924974C" w:rsidR="00045FF7" w:rsidRPr="00246CE6" w:rsidRDefault="00045FF7" w:rsidP="00246CE6">
      <w:pPr>
        <w:pStyle w:val="a0"/>
        <w:numPr>
          <w:ilvl w:val="0"/>
          <w:numId w:val="27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CCFB26" wp14:editId="5A96EC9B">
                <wp:simplePos x="0" y="0"/>
                <wp:positionH relativeFrom="column">
                  <wp:posOffset>1863090</wp:posOffset>
                </wp:positionH>
                <wp:positionV relativeFrom="paragraph">
                  <wp:posOffset>43180</wp:posOffset>
                </wp:positionV>
                <wp:extent cx="809040" cy="108000"/>
                <wp:effectExtent l="19050" t="38100" r="29210" b="63500"/>
                <wp:wrapNone/>
                <wp:docPr id="2147171515" name="Групиране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040" cy="108000"/>
                          <a:chOff x="0" y="0"/>
                          <a:chExt cx="809040" cy="108000"/>
                        </a:xfrm>
                      </wpg:grpSpPr>
                      <wps:wsp>
                        <wps:cNvPr id="1251469740" name="Звезда: 5 лъча 1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992889" name="Звезда: 5 лъча 1"/>
                        <wps:cNvSpPr/>
                        <wps:spPr>
                          <a:xfrm>
                            <a:off x="525780" y="0"/>
                            <a:ext cx="108000" cy="1080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192951" name="Звезда: 5 лъча 1"/>
                        <wps:cNvSpPr/>
                        <wps:spPr>
                          <a:xfrm>
                            <a:off x="350520" y="0"/>
                            <a:ext cx="108000" cy="1080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971219" name="Звезда: 5 лъча 1"/>
                        <wps:cNvSpPr/>
                        <wps:spPr>
                          <a:xfrm>
                            <a:off x="175260" y="0"/>
                            <a:ext cx="108000" cy="1080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9086" name="Звезда: 5 лъча 1"/>
                        <wps:cNvSpPr/>
                        <wps:spPr>
                          <a:xfrm>
                            <a:off x="701040" y="0"/>
                            <a:ext cx="108000" cy="1080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D5892" id="Групиране 2" o:spid="_x0000_s1026" style="position:absolute;margin-left:146.7pt;margin-top:3.4pt;width:63.7pt;height:8.5pt;z-index:251663360" coordsize="809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">
                <v:shape id="Звезда: 5 лъча 1" o:spid="_x0000_s1027" style="position:absolute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" path="m,41252r41253,1l54000,,66747,41253r41253,-1l74626,66747r12748,41253l54000,82504,20626,108000,33374,66747,,41252xe" fillcolor="#141414 [3204]" strokecolor="#020202 [484]" strokeweight="1pt">
                  <v:stroke joinstyle="miter"/>
                  <v:path arrowok="t" o:connecttype="custom" o:connectlocs="0,41252;41253,41253;54000,0;66747,41253;108000,41252;74626,66747;87374,108000;54000,82504;20626,108000;33374,66747;0,41252" o:connectangles="0,0,0,0,0,0,0,0,0,0,0"/>
                </v:shape>
                <v:shape id="Звезда: 5 лъча 1" o:spid="_x0000_s1028" style="position:absolute;left:5257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" path="m,41252r41253,1l54000,,66747,41253r41253,-1l74626,66747r12748,41253l54000,82504,20626,108000,33374,66747,,41252xe" fillcolor="#141414 [3204]" strokecolor="#020202 [484]" strokeweight="1pt">
                  <v:stroke joinstyle="miter"/>
                  <v:path arrowok="t" o:connecttype="custom" o:connectlocs="0,41252;41253,41253;54000,0;66747,41253;108000,41252;74626,66747;87374,108000;54000,82504;20626,108000;33374,66747;0,41252" o:connectangles="0,0,0,0,0,0,0,0,0,0,0"/>
                </v:shape>
                <v:shape id="Звезда: 5 лъча 1" o:spid="_x0000_s1029" style="position:absolute;left:3505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" path="m,41252r41253,1l54000,,66747,41253r41253,-1l74626,66747r12748,41253l54000,82504,20626,108000,33374,66747,,41252xe" fillcolor="#141414 [3204]" strokecolor="#020202 [484]" strokeweight="1pt">
                  <v:stroke joinstyle="miter"/>
                  <v:path arrowok="t" o:connecttype="custom" o:connectlocs="0,41252;41253,41253;54000,0;66747,41253;108000,41252;74626,66747;87374,108000;54000,82504;20626,108000;33374,66747;0,41252" o:connectangles="0,0,0,0,0,0,0,0,0,0,0"/>
                </v:shape>
                <v:shape id="Звезда: 5 лъча 1" o:spid="_x0000_s1030" style="position:absolute;left:1752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" path="m,41252r41253,1l54000,,66747,41253r41253,-1l74626,66747r12748,41253l54000,82504,20626,108000,33374,66747,,41252xe" fillcolor="#141414 [3204]" strokecolor="#020202 [484]" strokeweight="1pt">
                  <v:stroke joinstyle="miter"/>
                  <v:path arrowok="t" o:connecttype="custom" o:connectlocs="0,41252;41253,41253;54000,0;66747,41253;108000,41252;74626,66747;87374,108000;54000,82504;20626,108000;33374,66747;0,41252" o:connectangles="0,0,0,0,0,0,0,0,0,0,0"/>
                </v:shape>
                <v:shape id="Звезда: 5 лъча 1" o:spid="_x0000_s1031" style="position:absolute;left:7010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" path="m,41252r41253,1l54000,,66747,41253r41253,-1l74626,66747r12748,41253l54000,82504,20626,108000,33374,66747,,41252xe" fillcolor="#141414 [3204]" strokecolor="#020202 [484]" strokeweight="1pt">
                  <v:stroke joinstyle="miter"/>
                  <v:path arrowok="t" o:connecttype="custom" o:connectlocs="0,41252;41253,41253;54000,0;66747,41253;108000,41252;74626,66747;87374,108000;54000,82504;20626,108000;33374,66747;0,41252" o:connectangles="0,0,0,0,0,0,0,0,0,0,0"/>
                </v:shape>
              </v:group>
            </w:pict>
          </mc:Fallback>
        </mc:AlternateContent>
      </w:r>
      <w:r w:rsidRPr="00246CE6">
        <w:rPr>
          <w:lang w:val="en-US"/>
        </w:rPr>
        <w:t xml:space="preserve">Bulgarian </w:t>
      </w:r>
    </w:p>
    <w:p w14:paraId="3FE91EB7" w14:textId="0B5E4279" w:rsidR="00045FF7" w:rsidRDefault="00246CE6" w:rsidP="00246CE6">
      <w:pPr>
        <w:pStyle w:val="a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28E024" wp14:editId="483648BE">
                <wp:simplePos x="0" y="0"/>
                <wp:positionH relativeFrom="column">
                  <wp:posOffset>1866883</wp:posOffset>
                </wp:positionH>
                <wp:positionV relativeFrom="paragraph">
                  <wp:posOffset>49530</wp:posOffset>
                </wp:positionV>
                <wp:extent cx="633780" cy="108000"/>
                <wp:effectExtent l="19050" t="38100" r="33020" b="63500"/>
                <wp:wrapNone/>
                <wp:docPr id="1398602154" name="Групиране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80" cy="108000"/>
                          <a:chOff x="0" y="0"/>
                          <a:chExt cx="633780" cy="108000"/>
                        </a:xfrm>
                      </wpg:grpSpPr>
                      <wps:wsp>
                        <wps:cNvPr id="1565225589" name="Звезда: 5 лъча 1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367800" name="Звезда: 5 лъча 1"/>
                        <wps:cNvSpPr/>
                        <wps:spPr>
                          <a:xfrm>
                            <a:off x="525780" y="0"/>
                            <a:ext cx="108000" cy="1080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049160" name="Звезда: 5 лъча 1"/>
                        <wps:cNvSpPr/>
                        <wps:spPr>
                          <a:xfrm>
                            <a:off x="350520" y="0"/>
                            <a:ext cx="108000" cy="1080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73695" name="Звезда: 5 лъча 1"/>
                        <wps:cNvSpPr/>
                        <wps:spPr>
                          <a:xfrm>
                            <a:off x="175260" y="0"/>
                            <a:ext cx="108000" cy="1080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E96CF" id="Групиране 3" o:spid="_x0000_s1026" style="position:absolute;margin-left:147pt;margin-top:3.9pt;width:49.9pt;height:8.5pt;z-index:251670528" coordsize="6337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">
                <v:shape id="Звезда: 5 лъча 1" o:spid="_x0000_s1027" style="position:absolute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" path="m,41252r41253,1l54000,,66747,41253r41253,-1l74626,66747r12748,41253l54000,82504,20626,108000,33374,66747,,41252xe" fillcolor="#141414 [3204]" strokecolor="#020202 [484]" strokeweight="1pt">
                  <v:stroke joinstyle="miter"/>
                  <v:path arrowok="t" o:connecttype="custom" o:connectlocs="0,41252;41253,41253;54000,0;66747,41253;108000,41252;74626,66747;87374,108000;54000,82504;20626,108000;33374,66747;0,41252" o:connectangles="0,0,0,0,0,0,0,0,0,0,0"/>
                </v:shape>
                <v:shape id="Звезда: 5 лъча 1" o:spid="_x0000_s1028" style="position:absolute;left:5257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" path="m,41252r41253,1l54000,,66747,41253r41253,-1l74626,66747r12748,41253l54000,82504,20626,108000,33374,66747,,41252xe" fillcolor="#141414 [3204]" strokecolor="#020202 [484]" strokeweight="1pt">
                  <v:stroke joinstyle="miter"/>
                  <v:path arrowok="t" o:connecttype="custom" o:connectlocs="0,41252;41253,41253;54000,0;66747,41253;108000,41252;74626,66747;87374,108000;54000,82504;20626,108000;33374,66747;0,41252" o:connectangles="0,0,0,0,0,0,0,0,0,0,0"/>
                </v:shape>
                <v:shape id="Звезда: 5 лъча 1" o:spid="_x0000_s1029" style="position:absolute;left:3505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" path="m,41252r41253,1l54000,,66747,41253r41253,-1l74626,66747r12748,41253l54000,82504,20626,108000,33374,66747,,41252xe" fillcolor="#141414 [3204]" strokecolor="#020202 [484]" strokeweight="1pt">
                  <v:stroke joinstyle="miter"/>
                  <v:path arrowok="t" o:connecttype="custom" o:connectlocs="0,41252;41253,41253;54000,0;66747,41253;108000,41252;74626,66747;87374,108000;54000,82504;20626,108000;33374,66747;0,41252" o:connectangles="0,0,0,0,0,0,0,0,0,0,0"/>
                </v:shape>
                <v:shape id="Звезда: 5 лъча 1" o:spid="_x0000_s1030" style="position:absolute;left:1752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" path="m,41252r41253,1l54000,,66747,41253r41253,-1l74626,66747r12748,41253l54000,82504,20626,108000,33374,66747,,41252xe" fillcolor="#141414 [3204]" strokecolor="#020202 [484]" strokeweight="1pt">
                  <v:stroke joinstyle="miter"/>
                  <v:path arrowok="t" o:connecttype="custom" o:connectlocs="0,41252;41253,41253;54000,0;66747,41253;108000,41252;74626,66747;87374,108000;54000,82504;20626,108000;33374,66747;0,41252" o:connectangles="0,0,0,0,0,0,0,0,0,0,0"/>
                </v:shape>
              </v:group>
            </w:pict>
          </mc:Fallback>
        </mc:AlternateContent>
      </w:r>
      <w:r w:rsidR="00045FF7">
        <w:rPr>
          <w:lang w:val="en-US"/>
        </w:rPr>
        <w:t>English</w:t>
      </w:r>
    </w:p>
    <w:p w14:paraId="1A7343B8" w14:textId="77777777" w:rsidR="007D3FBB" w:rsidRDefault="007D3FBB" w:rsidP="007D3FBB">
      <w:pPr>
        <w:pStyle w:val="a0"/>
        <w:numPr>
          <w:ilvl w:val="0"/>
          <w:numId w:val="0"/>
        </w:numPr>
        <w:ind w:left="1080"/>
        <w:rPr>
          <w:lang w:val="en-US"/>
        </w:rPr>
      </w:pPr>
    </w:p>
    <w:p w14:paraId="6D2268C1" w14:textId="45AC357F" w:rsidR="007D3FBB" w:rsidRDefault="007D3FBB" w:rsidP="007D3FBB">
      <w:pPr>
        <w:pStyle w:val="1"/>
        <w:rPr>
          <w:lang w:val="en-US"/>
        </w:rPr>
      </w:pPr>
      <w:r>
        <w:rPr>
          <w:lang w:val="en-US"/>
        </w:rPr>
        <w:t>Hobbies</w:t>
      </w:r>
    </w:p>
    <w:p w14:paraId="14A31590" w14:textId="222F51CC" w:rsidR="007D3FBB" w:rsidRDefault="007D3FBB" w:rsidP="007D3FBB">
      <w:pPr>
        <w:pStyle w:val="a0"/>
        <w:numPr>
          <w:ilvl w:val="0"/>
          <w:numId w:val="24"/>
        </w:numPr>
        <w:rPr>
          <w:lang w:val="en-US"/>
        </w:rPr>
      </w:pPr>
      <w:r>
        <w:rPr>
          <w:lang w:val="en-US"/>
        </w:rPr>
        <w:t>Games</w:t>
      </w:r>
    </w:p>
    <w:p w14:paraId="1FC9FF97" w14:textId="59D4872C" w:rsidR="007D3FBB" w:rsidRPr="007D3FBB" w:rsidRDefault="007D3FBB" w:rsidP="007D3FBB">
      <w:pPr>
        <w:pStyle w:val="a0"/>
        <w:numPr>
          <w:ilvl w:val="0"/>
          <w:numId w:val="24"/>
        </w:numPr>
        <w:rPr>
          <w:lang w:val="en-US"/>
        </w:rPr>
      </w:pPr>
      <w:r>
        <w:rPr>
          <w:lang w:val="en-US"/>
        </w:rPr>
        <w:t>Volleyball, Fitness</w:t>
      </w:r>
    </w:p>
    <w:sectPr w:rsidR="007D3FBB" w:rsidRPr="007D3FBB" w:rsidSect="00FD2495">
      <w:footerReference w:type="default" r:id="rId10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CD0B" w14:textId="77777777" w:rsidR="002341CB" w:rsidRDefault="002341CB">
      <w:pPr>
        <w:spacing w:after="0"/>
      </w:pPr>
      <w:r>
        <w:separator/>
      </w:r>
    </w:p>
  </w:endnote>
  <w:endnote w:type="continuationSeparator" w:id="0">
    <w:p w14:paraId="17D656C3" w14:textId="77777777" w:rsidR="002341CB" w:rsidRDefault="002341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1AB41" w14:textId="77777777" w:rsidR="00394A6D" w:rsidRDefault="007D00B3">
        <w:pPr>
          <w:pStyle w:val="aa"/>
        </w:pPr>
        <w:r>
          <w:rPr>
            <w:lang w:bidi="bg-BG"/>
          </w:rPr>
          <w:fldChar w:fldCharType="begin"/>
        </w:r>
        <w:r>
          <w:rPr>
            <w:lang w:bidi="bg-BG"/>
          </w:rPr>
          <w:instrText xml:space="preserve"> PAGE   \* MERGEFORMAT </w:instrText>
        </w:r>
        <w:r>
          <w:rPr>
            <w:lang w:bidi="bg-BG"/>
          </w:rPr>
          <w:fldChar w:fldCharType="separate"/>
        </w:r>
        <w:r w:rsidR="005E5E55">
          <w:rPr>
            <w:noProof/>
            <w:lang w:bidi="bg-BG"/>
          </w:rPr>
          <w:t>2</w:t>
        </w:r>
        <w:r>
          <w:rPr>
            <w:noProof/>
            <w:lang w:bidi="bg-BG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C90B8" w14:textId="77777777" w:rsidR="002341CB" w:rsidRDefault="002341CB">
      <w:pPr>
        <w:spacing w:after="0"/>
      </w:pPr>
      <w:r>
        <w:separator/>
      </w:r>
    </w:p>
  </w:footnote>
  <w:footnote w:type="continuationSeparator" w:id="0">
    <w:p w14:paraId="44B88E15" w14:textId="77777777" w:rsidR="002341CB" w:rsidRDefault="002341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a0"/>
      <w:lvlText w:val=""/>
      <w:lvlJc w:val="left"/>
      <w:pPr>
        <w:ind w:left="180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8419419">
    <w:abstractNumId w:val="9"/>
  </w:num>
  <w:num w:numId="2" w16cid:durableId="207499024">
    <w:abstractNumId w:val="9"/>
    <w:lvlOverride w:ilvl="0">
      <w:startOverride w:val="1"/>
    </w:lvlOverride>
  </w:num>
  <w:num w:numId="3" w16cid:durableId="165822995">
    <w:abstractNumId w:val="9"/>
    <w:lvlOverride w:ilvl="0">
      <w:startOverride w:val="1"/>
    </w:lvlOverride>
  </w:num>
  <w:num w:numId="4" w16cid:durableId="1232345439">
    <w:abstractNumId w:val="9"/>
    <w:lvlOverride w:ilvl="0">
      <w:startOverride w:val="1"/>
    </w:lvlOverride>
  </w:num>
  <w:num w:numId="5" w16cid:durableId="127750920">
    <w:abstractNumId w:val="7"/>
  </w:num>
  <w:num w:numId="6" w16cid:durableId="2099787378">
    <w:abstractNumId w:val="6"/>
  </w:num>
  <w:num w:numId="7" w16cid:durableId="271866502">
    <w:abstractNumId w:val="5"/>
  </w:num>
  <w:num w:numId="8" w16cid:durableId="1796170677">
    <w:abstractNumId w:val="4"/>
  </w:num>
  <w:num w:numId="9" w16cid:durableId="1791509021">
    <w:abstractNumId w:val="8"/>
  </w:num>
  <w:num w:numId="10" w16cid:durableId="1135945525">
    <w:abstractNumId w:val="3"/>
  </w:num>
  <w:num w:numId="11" w16cid:durableId="1582107450">
    <w:abstractNumId w:val="2"/>
  </w:num>
  <w:num w:numId="12" w16cid:durableId="216749555">
    <w:abstractNumId w:val="1"/>
  </w:num>
  <w:num w:numId="13" w16cid:durableId="1349066734">
    <w:abstractNumId w:val="0"/>
  </w:num>
  <w:num w:numId="14" w16cid:durableId="1077748368">
    <w:abstractNumId w:val="10"/>
  </w:num>
  <w:num w:numId="15" w16cid:durableId="936673263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683287724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662686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959342517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831679605">
    <w:abstractNumId w:val="11"/>
  </w:num>
  <w:num w:numId="20" w16cid:durableId="2101901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209789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463830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05275168">
    <w:abstractNumId w:val="10"/>
  </w:num>
  <w:num w:numId="24" w16cid:durableId="1206159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214623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832361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244950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CB"/>
    <w:rsid w:val="00045FF7"/>
    <w:rsid w:val="000739ED"/>
    <w:rsid w:val="00084FD5"/>
    <w:rsid w:val="00204749"/>
    <w:rsid w:val="002341CB"/>
    <w:rsid w:val="00246CE6"/>
    <w:rsid w:val="00374627"/>
    <w:rsid w:val="00394A6D"/>
    <w:rsid w:val="003F19B9"/>
    <w:rsid w:val="004144F8"/>
    <w:rsid w:val="004476A1"/>
    <w:rsid w:val="005114E7"/>
    <w:rsid w:val="005E5E55"/>
    <w:rsid w:val="00616068"/>
    <w:rsid w:val="006E401C"/>
    <w:rsid w:val="0077621B"/>
    <w:rsid w:val="007963CE"/>
    <w:rsid w:val="007D00B3"/>
    <w:rsid w:val="007D3FBB"/>
    <w:rsid w:val="008916B6"/>
    <w:rsid w:val="008A0744"/>
    <w:rsid w:val="008B2E62"/>
    <w:rsid w:val="008E10EB"/>
    <w:rsid w:val="009763C8"/>
    <w:rsid w:val="00A8131A"/>
    <w:rsid w:val="00B05FCB"/>
    <w:rsid w:val="00B769EE"/>
    <w:rsid w:val="00C25B2E"/>
    <w:rsid w:val="00C57E43"/>
    <w:rsid w:val="00C72B59"/>
    <w:rsid w:val="00CC75DB"/>
    <w:rsid w:val="00D33143"/>
    <w:rsid w:val="00D56207"/>
    <w:rsid w:val="00D765AF"/>
    <w:rsid w:val="00DD0BCD"/>
    <w:rsid w:val="00DD4208"/>
    <w:rsid w:val="00E76654"/>
    <w:rsid w:val="00EA2B92"/>
    <w:rsid w:val="00F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E3748"/>
  <w15:chartTrackingRefBased/>
  <w15:docId w15:val="{C17B35B4-30C7-4CCD-9746-CA1B0C5B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bg-BG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6207"/>
  </w:style>
  <w:style w:type="paragraph" w:styleId="1">
    <w:name w:val="heading 1"/>
    <w:basedOn w:val="a1"/>
    <w:link w:val="10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6">
    <w:name w:val="Заглавие Знак"/>
    <w:basedOn w:val="a2"/>
    <w:link w:val="a5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7">
    <w:name w:val="Placeholder Text"/>
    <w:basedOn w:val="a2"/>
    <w:uiPriority w:val="99"/>
    <w:semiHidden/>
    <w:rsid w:val="008916B6"/>
    <w:rPr>
      <w:color w:val="707070" w:themeColor="accent3" w:themeShade="BF"/>
    </w:rPr>
  </w:style>
  <w:style w:type="paragraph" w:styleId="a0">
    <w:name w:val="List Bullet"/>
    <w:basedOn w:val="a1"/>
    <w:uiPriority w:val="10"/>
    <w:qFormat/>
    <w:pPr>
      <w:numPr>
        <w:numId w:val="23"/>
      </w:numPr>
      <w:spacing w:after="80"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Горен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pPr>
      <w:spacing w:after="0"/>
    </w:pPr>
    <w:rPr>
      <w:color w:val="141414" w:themeColor="accent1"/>
    </w:rPr>
  </w:style>
  <w:style w:type="character" w:customStyle="1" w:styleId="ab">
    <w:name w:val="Долен колонтитул Знак"/>
    <w:basedOn w:val="a2"/>
    <w:link w:val="aa"/>
    <w:uiPriority w:val="99"/>
    <w:rPr>
      <w:color w:val="141414" w:themeColor="accent1"/>
    </w:rPr>
  </w:style>
  <w:style w:type="character" w:styleId="ac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d">
    <w:name w:val="annotation text"/>
    <w:basedOn w:val="a1"/>
    <w:link w:val="ae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ae">
    <w:name w:val="Текст на коментар Знак"/>
    <w:basedOn w:val="a2"/>
    <w:link w:val="ad"/>
    <w:uiPriority w:val="99"/>
    <w:semiHidden/>
    <w:rPr>
      <w:color w:val="auto"/>
      <w:szCs w:val="20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af0">
    <w:name w:val="Изнесен текст Знак"/>
    <w:basedOn w:val="a2"/>
    <w:link w:val="af"/>
    <w:uiPriority w:val="99"/>
    <w:semiHidden/>
    <w:rPr>
      <w:rFonts w:ascii="Segoe UI" w:hAnsi="Segoe UI" w:cs="Segoe UI"/>
    </w:rPr>
  </w:style>
  <w:style w:type="character" w:customStyle="1" w:styleId="10">
    <w:name w:val="Заглавие 1 Знак"/>
    <w:basedOn w:val="a2"/>
    <w:link w:val="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22">
    <w:name w:val="Заглавие 2 Знак"/>
    <w:basedOn w:val="a2"/>
    <w:link w:val="21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af1">
    <w:name w:val="Bibliography"/>
    <w:basedOn w:val="a1"/>
    <w:next w:val="a1"/>
    <w:uiPriority w:val="37"/>
    <w:semiHidden/>
    <w:unhideWhenUsed/>
    <w:rsid w:val="00CC75DB"/>
  </w:style>
  <w:style w:type="paragraph" w:styleId="af2">
    <w:name w:val="Block Text"/>
    <w:basedOn w:val="a1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af3">
    <w:name w:val="Body Text"/>
    <w:basedOn w:val="a1"/>
    <w:link w:val="af4"/>
    <w:uiPriority w:val="99"/>
    <w:semiHidden/>
    <w:unhideWhenUsed/>
    <w:rsid w:val="00CC75DB"/>
    <w:pPr>
      <w:spacing w:after="120"/>
    </w:pPr>
  </w:style>
  <w:style w:type="character" w:customStyle="1" w:styleId="af4">
    <w:name w:val="Основен текст Знак"/>
    <w:basedOn w:val="a2"/>
    <w:link w:val="af3"/>
    <w:uiPriority w:val="99"/>
    <w:semiHidden/>
    <w:rsid w:val="00CC75DB"/>
  </w:style>
  <w:style w:type="paragraph" w:styleId="23">
    <w:name w:val="Body Text 2"/>
    <w:basedOn w:val="a1"/>
    <w:link w:val="24"/>
    <w:uiPriority w:val="99"/>
    <w:semiHidden/>
    <w:unhideWhenUsed/>
    <w:rsid w:val="00CC75DB"/>
    <w:pPr>
      <w:spacing w:after="120" w:line="480" w:lineRule="auto"/>
    </w:pPr>
  </w:style>
  <w:style w:type="character" w:customStyle="1" w:styleId="24">
    <w:name w:val="Основен текст 2 Знак"/>
    <w:basedOn w:val="a2"/>
    <w:link w:val="23"/>
    <w:uiPriority w:val="99"/>
    <w:semiHidden/>
    <w:rsid w:val="00CC75DB"/>
  </w:style>
  <w:style w:type="paragraph" w:styleId="33">
    <w:name w:val="Body Text 3"/>
    <w:basedOn w:val="a1"/>
    <w:link w:val="34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34">
    <w:name w:val="Основен текст 3 Знак"/>
    <w:basedOn w:val="a2"/>
    <w:link w:val="33"/>
    <w:uiPriority w:val="99"/>
    <w:semiHidden/>
    <w:rsid w:val="00CC75DB"/>
    <w:rPr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CC75DB"/>
    <w:pPr>
      <w:spacing w:after="280"/>
      <w:ind w:firstLine="360"/>
    </w:pPr>
  </w:style>
  <w:style w:type="character" w:customStyle="1" w:styleId="af6">
    <w:name w:val="Основен текст отстъп първи ред Знак"/>
    <w:basedOn w:val="af4"/>
    <w:link w:val="af5"/>
    <w:uiPriority w:val="99"/>
    <w:semiHidden/>
    <w:rsid w:val="00CC75DB"/>
  </w:style>
  <w:style w:type="paragraph" w:styleId="af7">
    <w:name w:val="Body Text Indent"/>
    <w:basedOn w:val="a1"/>
    <w:link w:val="af8"/>
    <w:uiPriority w:val="99"/>
    <w:semiHidden/>
    <w:unhideWhenUsed/>
    <w:rsid w:val="00CC75DB"/>
    <w:pPr>
      <w:spacing w:after="120"/>
      <w:ind w:left="283"/>
    </w:pPr>
  </w:style>
  <w:style w:type="character" w:customStyle="1" w:styleId="af8">
    <w:name w:val="Основен текст с отстъп Знак"/>
    <w:basedOn w:val="a2"/>
    <w:link w:val="af7"/>
    <w:uiPriority w:val="99"/>
    <w:semiHidden/>
    <w:rsid w:val="00CC75DB"/>
  </w:style>
  <w:style w:type="paragraph" w:styleId="25">
    <w:name w:val="Body Text First Indent 2"/>
    <w:basedOn w:val="af7"/>
    <w:link w:val="26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26">
    <w:name w:val="Основен текст отстъп първи ред 2 Знак"/>
    <w:basedOn w:val="af8"/>
    <w:link w:val="25"/>
    <w:uiPriority w:val="99"/>
    <w:semiHidden/>
    <w:rsid w:val="00CC75DB"/>
  </w:style>
  <w:style w:type="paragraph" w:styleId="27">
    <w:name w:val="Body Text Indent 2"/>
    <w:basedOn w:val="a1"/>
    <w:link w:val="28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28">
    <w:name w:val="Основен текст с отстъп 2 Знак"/>
    <w:basedOn w:val="a2"/>
    <w:link w:val="27"/>
    <w:uiPriority w:val="99"/>
    <w:semiHidden/>
    <w:rsid w:val="00CC75DB"/>
  </w:style>
  <w:style w:type="paragraph" w:styleId="35">
    <w:name w:val="Body Text Indent 3"/>
    <w:basedOn w:val="a1"/>
    <w:link w:val="36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36">
    <w:name w:val="Основен текст с отстъп 3 Знак"/>
    <w:basedOn w:val="a2"/>
    <w:link w:val="35"/>
    <w:uiPriority w:val="99"/>
    <w:semiHidden/>
    <w:rsid w:val="00CC75DB"/>
    <w:rPr>
      <w:szCs w:val="16"/>
    </w:rPr>
  </w:style>
  <w:style w:type="character" w:styleId="af9">
    <w:name w:val="Book Title"/>
    <w:basedOn w:val="a2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afb">
    <w:name w:val="Closing"/>
    <w:basedOn w:val="a1"/>
    <w:link w:val="afc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c">
    <w:name w:val="Заключителна фраза Знак"/>
    <w:basedOn w:val="a2"/>
    <w:link w:val="afb"/>
    <w:uiPriority w:val="2"/>
    <w:semiHidden/>
    <w:rsid w:val="00CC75DB"/>
  </w:style>
  <w:style w:type="table" w:styleId="afd">
    <w:name w:val="Colorful Grid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annotation subject"/>
    <w:basedOn w:val="ad"/>
    <w:next w:val="ad"/>
    <w:link w:val="aff1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ff1">
    <w:name w:val="Предмет на коментар Знак"/>
    <w:basedOn w:val="ae"/>
    <w:link w:val="aff0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aff2">
    <w:name w:val="Dark List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3">
    <w:name w:val="Date"/>
    <w:basedOn w:val="a1"/>
    <w:next w:val="a1"/>
    <w:link w:val="aff4"/>
    <w:uiPriority w:val="1"/>
    <w:semiHidden/>
    <w:unhideWhenUsed/>
    <w:qFormat/>
    <w:rsid w:val="00CC75DB"/>
  </w:style>
  <w:style w:type="character" w:customStyle="1" w:styleId="aff4">
    <w:name w:val="Дата Знак"/>
    <w:basedOn w:val="a2"/>
    <w:link w:val="aff3"/>
    <w:uiPriority w:val="1"/>
    <w:semiHidden/>
    <w:rsid w:val="00CC75DB"/>
  </w:style>
  <w:style w:type="paragraph" w:styleId="aff5">
    <w:name w:val="Document Map"/>
    <w:basedOn w:val="a1"/>
    <w:link w:val="aff6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aff6">
    <w:name w:val="План на документа Знак"/>
    <w:basedOn w:val="a2"/>
    <w:link w:val="aff5"/>
    <w:uiPriority w:val="99"/>
    <w:semiHidden/>
    <w:rsid w:val="00CC75DB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CC75DB"/>
    <w:pPr>
      <w:spacing w:after="0"/>
    </w:pPr>
  </w:style>
  <w:style w:type="character" w:customStyle="1" w:styleId="aff8">
    <w:name w:val="Имейл подпис Знак"/>
    <w:basedOn w:val="a2"/>
    <w:link w:val="aff7"/>
    <w:uiPriority w:val="99"/>
    <w:semiHidden/>
    <w:rsid w:val="00CC75DB"/>
  </w:style>
  <w:style w:type="character" w:styleId="aff9">
    <w:name w:val="Emphasis"/>
    <w:basedOn w:val="a2"/>
    <w:uiPriority w:val="20"/>
    <w:semiHidden/>
    <w:unhideWhenUsed/>
    <w:qFormat/>
    <w:rsid w:val="00CC75DB"/>
    <w:rPr>
      <w:i/>
      <w:iCs/>
    </w:rPr>
  </w:style>
  <w:style w:type="character" w:styleId="affa">
    <w:name w:val="endnote reference"/>
    <w:basedOn w:val="a2"/>
    <w:uiPriority w:val="99"/>
    <w:semiHidden/>
    <w:unhideWhenUsed/>
    <w:rsid w:val="00CC75DB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c">
    <w:name w:val="Текст на бележка в края Знак"/>
    <w:basedOn w:val="a2"/>
    <w:link w:val="affb"/>
    <w:uiPriority w:val="99"/>
    <w:semiHidden/>
    <w:rsid w:val="00CC75DB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e">
    <w:name w:val="envelope return"/>
    <w:basedOn w:val="a1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">
    <w:name w:val="FollowedHyperlink"/>
    <w:basedOn w:val="a2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fff0">
    <w:name w:val="footnote reference"/>
    <w:basedOn w:val="a2"/>
    <w:uiPriority w:val="99"/>
    <w:semiHidden/>
    <w:unhideWhenUsed/>
    <w:rsid w:val="00CC75DB"/>
    <w:rPr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f2">
    <w:name w:val="Текст под линия Знак"/>
    <w:basedOn w:val="a2"/>
    <w:link w:val="afff1"/>
    <w:uiPriority w:val="99"/>
    <w:semiHidden/>
    <w:rsid w:val="00CC75DB"/>
    <w:rPr>
      <w:szCs w:val="20"/>
    </w:rPr>
  </w:style>
  <w:style w:type="table" w:styleId="11">
    <w:name w:val="Grid Table 1 Light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0">
    <w:name w:val="Grid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">
    <w:name w:val="Grid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">
    <w:name w:val="Grid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0">
    <w:name w:val="Grid Table 2 Accent 1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220">
    <w:name w:val="Grid Table 2 Accent 2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30">
    <w:name w:val="Grid Table 2 Accent 3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40">
    <w:name w:val="Grid Table 2 Accent 4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50">
    <w:name w:val="Grid Table 2 Accent 5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60">
    <w:name w:val="Grid Table 2 Accent 6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7">
    <w:name w:val="Grid Table 3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10">
    <w:name w:val="Grid Table 3 Accent 1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320">
    <w:name w:val="Grid Table 3 Accent 2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30">
    <w:name w:val="Grid Table 3 Accent 3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40">
    <w:name w:val="Grid Table 3 Accent 4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50">
    <w:name w:val="Grid Table 3 Accent 5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60">
    <w:name w:val="Grid Table 3 Accent 6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3">
    <w:name w:val="Grid Table 4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0">
    <w:name w:val="Grid Table 4 Accent 1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420">
    <w:name w:val="Grid Table 4 Accent 2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30">
    <w:name w:val="Grid Table 4 Accent 3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4">
    <w:name w:val="Grid Table 4 Accent 4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5">
    <w:name w:val="Grid Table 4 Accent 5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6">
    <w:name w:val="Grid Table 4 Accent 6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3">
    <w:name w:val="Grid Table 5 Dark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10">
    <w:name w:val="Grid Table 5 Dark Accent 1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520">
    <w:name w:val="Grid Table 5 Dark Accent 2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30">
    <w:name w:val="Grid Table 5 Dark Accent 3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4">
    <w:name w:val="Grid Table 5 Dark Accent 4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5">
    <w:name w:val="Grid Table 5 Dark Accent 5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6">
    <w:name w:val="Grid Table 5 Dark Accent 6"/>
    <w:basedOn w:val="a3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1">
    <w:name w:val="Grid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0">
    <w:name w:val="Grid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62">
    <w:name w:val="Grid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3">
    <w:name w:val="Grid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4">
    <w:name w:val="Grid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5">
    <w:name w:val="Grid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6">
    <w:name w:val="Grid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1">
    <w:name w:val="Grid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10">
    <w:name w:val="Grid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72">
    <w:name w:val="Grid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3">
    <w:name w:val="Grid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4">
    <w:name w:val="Grid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5">
    <w:name w:val="Grid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6">
    <w:name w:val="Grid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afff3">
    <w:name w:val="Hashtag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32">
    <w:name w:val="Заглавие 3 Знак"/>
    <w:basedOn w:val="a2"/>
    <w:link w:val="31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42">
    <w:name w:val="Заглавие 4 Знак"/>
    <w:basedOn w:val="a2"/>
    <w:link w:val="41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52">
    <w:name w:val="Заглавие 5 Знак"/>
    <w:basedOn w:val="a2"/>
    <w:link w:val="51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60">
    <w:name w:val="Заглавие 6 Знак"/>
    <w:basedOn w:val="a2"/>
    <w:link w:val="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70">
    <w:name w:val="Заглавие 7 Знак"/>
    <w:basedOn w:val="a2"/>
    <w:link w:val="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80">
    <w:name w:val="Заглавие 8 Знак"/>
    <w:basedOn w:val="a2"/>
    <w:link w:val="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75DB"/>
  </w:style>
  <w:style w:type="paragraph" w:styleId="HTML0">
    <w:name w:val="HTML Address"/>
    <w:basedOn w:val="a1"/>
    <w:link w:val="HTML1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1">
    <w:name w:val="HTML адрес Знак"/>
    <w:basedOn w:val="a2"/>
    <w:link w:val="HTML0"/>
    <w:uiPriority w:val="99"/>
    <w:semiHidden/>
    <w:rsid w:val="00CC75DB"/>
    <w:rPr>
      <w:i/>
      <w:iCs/>
    </w:rPr>
  </w:style>
  <w:style w:type="character" w:styleId="HTML2">
    <w:name w:val="HTML Cite"/>
    <w:basedOn w:val="a2"/>
    <w:uiPriority w:val="99"/>
    <w:semiHidden/>
    <w:unhideWhenUsed/>
    <w:rsid w:val="00CC75DB"/>
    <w:rPr>
      <w:i/>
      <w:iCs/>
    </w:rPr>
  </w:style>
  <w:style w:type="character" w:styleId="HTML3">
    <w:name w:val="HTML Code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75DB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7">
    <w:name w:val="HTML стандартен Знак"/>
    <w:basedOn w:val="a2"/>
    <w:link w:val="HTML6"/>
    <w:uiPriority w:val="99"/>
    <w:semiHidden/>
    <w:rsid w:val="00CC75DB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75DB"/>
    <w:rPr>
      <w:i/>
      <w:iCs/>
    </w:rPr>
  </w:style>
  <w:style w:type="character" w:styleId="afff4">
    <w:name w:val="Hyperlink"/>
    <w:basedOn w:val="a2"/>
    <w:uiPriority w:val="99"/>
    <w:unhideWhenUsed/>
    <w:rsid w:val="00CC75DB"/>
    <w:rPr>
      <w:color w:val="5F5F5F" w:themeColor="hyperlink"/>
      <w:u w:val="single"/>
    </w:rPr>
  </w:style>
  <w:style w:type="paragraph" w:styleId="17">
    <w:name w:val="index 1"/>
    <w:basedOn w:val="a1"/>
    <w:next w:val="a1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57">
    <w:name w:val="index 5"/>
    <w:basedOn w:val="a1"/>
    <w:next w:val="a1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67">
    <w:name w:val="index 6"/>
    <w:basedOn w:val="a1"/>
    <w:next w:val="a1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77">
    <w:name w:val="index 7"/>
    <w:basedOn w:val="a1"/>
    <w:next w:val="a1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afff5">
    <w:name w:val="index heading"/>
    <w:basedOn w:val="a1"/>
    <w:next w:val="17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afff7">
    <w:name w:val="Intense Quote"/>
    <w:basedOn w:val="a1"/>
    <w:next w:val="a1"/>
    <w:link w:val="afff8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afff8">
    <w:name w:val="Интензивно цитиране Знак"/>
    <w:basedOn w:val="a2"/>
    <w:link w:val="afff7"/>
    <w:uiPriority w:val="30"/>
    <w:semiHidden/>
    <w:rsid w:val="00CC75DB"/>
    <w:rPr>
      <w:i/>
      <w:iCs/>
      <w:color w:val="141414" w:themeColor="accent1"/>
    </w:rPr>
  </w:style>
  <w:style w:type="character" w:styleId="afff9">
    <w:name w:val="Intense Reference"/>
    <w:basedOn w:val="a2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afffa">
    <w:name w:val="Light Grid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afffd">
    <w:name w:val="List"/>
    <w:basedOn w:val="a1"/>
    <w:uiPriority w:val="99"/>
    <w:semiHidden/>
    <w:unhideWhenUsed/>
    <w:rsid w:val="00CC75DB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CC75DB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CC75DB"/>
    <w:pPr>
      <w:ind w:left="849" w:hanging="283"/>
      <w:contextualSpacing/>
    </w:pPr>
  </w:style>
  <w:style w:type="paragraph" w:styleId="48">
    <w:name w:val="List 4"/>
    <w:basedOn w:val="a1"/>
    <w:uiPriority w:val="99"/>
    <w:semiHidden/>
    <w:unhideWhenUsed/>
    <w:rsid w:val="00CC75DB"/>
    <w:pPr>
      <w:ind w:left="1132" w:hanging="283"/>
      <w:contextualSpacing/>
    </w:pPr>
  </w:style>
  <w:style w:type="paragraph" w:styleId="58">
    <w:name w:val="List 5"/>
    <w:basedOn w:val="a1"/>
    <w:uiPriority w:val="99"/>
    <w:semiHidden/>
    <w:unhideWhenUsed/>
    <w:rsid w:val="00CC75DB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afffe">
    <w:name w:val="List Continue"/>
    <w:basedOn w:val="a1"/>
    <w:uiPriority w:val="99"/>
    <w:semiHidden/>
    <w:unhideWhenUsed/>
    <w:rsid w:val="00CC75DB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CC75DB"/>
    <w:pPr>
      <w:spacing w:after="120"/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CC75DB"/>
    <w:pPr>
      <w:spacing w:after="120"/>
      <w:ind w:left="849"/>
      <w:contextualSpacing/>
    </w:pPr>
  </w:style>
  <w:style w:type="paragraph" w:styleId="49">
    <w:name w:val="List Continue 4"/>
    <w:basedOn w:val="a1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59">
    <w:name w:val="List Continue 5"/>
    <w:basedOn w:val="a1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a">
    <w:name w:val="List Number"/>
    <w:basedOn w:val="a1"/>
    <w:uiPriority w:val="12"/>
    <w:rsid w:val="00CC75D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affff">
    <w:name w:val="List Paragraph"/>
    <w:basedOn w:val="a1"/>
    <w:uiPriority w:val="34"/>
    <w:unhideWhenUsed/>
    <w:qFormat/>
    <w:rsid w:val="00CC75DB"/>
    <w:pPr>
      <w:ind w:left="720"/>
      <w:contextualSpacing/>
    </w:pPr>
  </w:style>
  <w:style w:type="table" w:styleId="18">
    <w:name w:val="List Table 1 Light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1">
    <w:name w:val="List Table 1 Light Accent 1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120">
    <w:name w:val="List Table 1 Light Accent 2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30">
    <w:name w:val="List Table 1 Light Accent 3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40">
    <w:name w:val="List Table 1 Light Accent 4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50">
    <w:name w:val="List Table 1 Light Accent 5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60">
    <w:name w:val="List Table 1 Light Accent 6"/>
    <w:basedOn w:val="a3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d">
    <w:name w:val="List Table 2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1">
    <w:name w:val="List Table 2 Accent 1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221">
    <w:name w:val="List Table 2 Accent 2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31">
    <w:name w:val="List Table 2 Accent 3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41">
    <w:name w:val="List Table 2 Accent 4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51">
    <w:name w:val="List Table 2 Accent 5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61">
    <w:name w:val="List Table 2 Accent 6"/>
    <w:basedOn w:val="a3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b">
    <w:name w:val="List Table 3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11">
    <w:name w:val="List Table 3 Accent 1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321">
    <w:name w:val="List Table 3 Accent 2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31">
    <w:name w:val="List Table 3 Accent 3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41">
    <w:name w:val="List Table 3 Accent 4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51">
    <w:name w:val="List Table 3 Accent 5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61">
    <w:name w:val="List Table 3 Accent 6"/>
    <w:basedOn w:val="a3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a">
    <w:name w:val="List Table 4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1">
    <w:name w:val="List Table 4 Accent 1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421">
    <w:name w:val="List Table 4 Accent 2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31">
    <w:name w:val="List Table 4 Accent 3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40">
    <w:name w:val="List Table 4 Accent 4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50">
    <w:name w:val="List Table 4 Accent 5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60">
    <w:name w:val="List Table 4 Accent 6"/>
    <w:basedOn w:val="a3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a">
    <w:name w:val="List Table 5 Dark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11">
    <w:name w:val="List Table 5 Dark Accent 1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21">
    <w:name w:val="List Table 5 Dark Accent 2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31">
    <w:name w:val="List Table 5 Dark Accent 3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40">
    <w:name w:val="List Table 5 Dark Accent 4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50">
    <w:name w:val="List Table 5 Dark Accent 5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60">
    <w:name w:val="List Table 5 Dark Accent 6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8">
    <w:name w:val="List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1">
    <w:name w:val="List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620">
    <w:name w:val="List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30">
    <w:name w:val="List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40">
    <w:name w:val="List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50">
    <w:name w:val="List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60">
    <w:name w:val="List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8">
    <w:name w:val="List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1">
    <w:name w:val="List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0">
    <w:name w:val="List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30">
    <w:name w:val="List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40">
    <w:name w:val="List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50">
    <w:name w:val="List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60">
    <w:name w:val="List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1">
    <w:name w:val="Текст на макрос Знак"/>
    <w:basedOn w:val="a2"/>
    <w:link w:val="affff0"/>
    <w:uiPriority w:val="99"/>
    <w:semiHidden/>
    <w:rsid w:val="00CC75DB"/>
    <w:rPr>
      <w:rFonts w:ascii="Consolas" w:hAnsi="Consolas"/>
      <w:szCs w:val="20"/>
    </w:rPr>
  </w:style>
  <w:style w:type="table" w:styleId="19">
    <w:name w:val="Medium Grid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a">
    <w:name w:val="Medium List 1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2">
    <w:name w:val="Mention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affff3">
    <w:name w:val="Message Header"/>
    <w:basedOn w:val="a1"/>
    <w:link w:val="affff4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Заглавка на съобщение Знак"/>
    <w:basedOn w:val="a2"/>
    <w:link w:val="affff3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5">
    <w:name w:val="No Spacing"/>
    <w:uiPriority w:val="36"/>
    <w:semiHidden/>
    <w:unhideWhenUsed/>
    <w:qFormat/>
    <w:rsid w:val="00CC75DB"/>
    <w:pPr>
      <w:spacing w:after="0"/>
    </w:pPr>
  </w:style>
  <w:style w:type="paragraph" w:styleId="affff6">
    <w:name w:val="Normal (Web)"/>
    <w:basedOn w:val="a1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CC75DB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CC75DB"/>
    <w:pPr>
      <w:spacing w:after="0"/>
    </w:pPr>
  </w:style>
  <w:style w:type="character" w:customStyle="1" w:styleId="affff9">
    <w:name w:val="Заглавие на бележка Знак"/>
    <w:basedOn w:val="a2"/>
    <w:link w:val="affff8"/>
    <w:uiPriority w:val="99"/>
    <w:semiHidden/>
    <w:rsid w:val="00CC75DB"/>
  </w:style>
  <w:style w:type="character" w:styleId="affffa">
    <w:name w:val="page number"/>
    <w:basedOn w:val="a2"/>
    <w:uiPriority w:val="99"/>
    <w:semiHidden/>
    <w:unhideWhenUsed/>
    <w:rsid w:val="00CC75DB"/>
  </w:style>
  <w:style w:type="table" w:styleId="1c">
    <w:name w:val="Plain Table 1"/>
    <w:basedOn w:val="a3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b">
    <w:name w:val="Plain Table 4"/>
    <w:basedOn w:val="a3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3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affffc">
    <w:name w:val="Обикновен текст Знак"/>
    <w:basedOn w:val="a2"/>
    <w:link w:val="affffb"/>
    <w:uiPriority w:val="99"/>
    <w:semiHidden/>
    <w:rsid w:val="00CC75DB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affffe">
    <w:name w:val="Цитат Знак"/>
    <w:basedOn w:val="a2"/>
    <w:link w:val="affffd"/>
    <w:uiPriority w:val="29"/>
    <w:semiHidden/>
    <w:rsid w:val="00CC75DB"/>
    <w:rPr>
      <w:i/>
      <w:iCs/>
    </w:rPr>
  </w:style>
  <w:style w:type="paragraph" w:styleId="afffff">
    <w:name w:val="Salutation"/>
    <w:basedOn w:val="a1"/>
    <w:next w:val="a1"/>
    <w:link w:val="afffff0"/>
    <w:uiPriority w:val="2"/>
    <w:semiHidden/>
    <w:unhideWhenUsed/>
    <w:qFormat/>
    <w:rsid w:val="00CC75DB"/>
  </w:style>
  <w:style w:type="character" w:customStyle="1" w:styleId="afffff0">
    <w:name w:val="Приветствие Знак"/>
    <w:basedOn w:val="a2"/>
    <w:link w:val="afffff"/>
    <w:uiPriority w:val="2"/>
    <w:semiHidden/>
    <w:rsid w:val="00CC75DB"/>
  </w:style>
  <w:style w:type="paragraph" w:styleId="afffff1">
    <w:name w:val="Signature"/>
    <w:basedOn w:val="a1"/>
    <w:link w:val="afffff2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ffff2">
    <w:name w:val="Подпис Знак"/>
    <w:basedOn w:val="a2"/>
    <w:link w:val="afffff1"/>
    <w:uiPriority w:val="2"/>
    <w:semiHidden/>
    <w:rsid w:val="00CC75DB"/>
  </w:style>
  <w:style w:type="character" w:styleId="afffff3">
    <w:name w:val="Smart Hyperlink"/>
    <w:basedOn w:val="a2"/>
    <w:uiPriority w:val="99"/>
    <w:semiHidden/>
    <w:unhideWhenUsed/>
    <w:rsid w:val="00CC75DB"/>
    <w:rPr>
      <w:u w:val="dotted"/>
    </w:rPr>
  </w:style>
  <w:style w:type="character" w:styleId="afffff4">
    <w:name w:val="Strong"/>
    <w:basedOn w:val="a2"/>
    <w:uiPriority w:val="22"/>
    <w:semiHidden/>
    <w:unhideWhenUsed/>
    <w:qFormat/>
    <w:rsid w:val="00CC75DB"/>
    <w:rPr>
      <w:b/>
      <w:bCs/>
    </w:rPr>
  </w:style>
  <w:style w:type="paragraph" w:styleId="afffff5">
    <w:name w:val="Subtitle"/>
    <w:basedOn w:val="a1"/>
    <w:next w:val="a1"/>
    <w:link w:val="afffff6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6">
    <w:name w:val="Подзаглавие Знак"/>
    <w:basedOn w:val="a2"/>
    <w:link w:val="afffff5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fffff7">
    <w:name w:val="Subtle Emphasis"/>
    <w:basedOn w:val="a2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1d">
    <w:name w:val="Table 3D effects 1"/>
    <w:basedOn w:val="a3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lassic 1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lassic 4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olorful 1"/>
    <w:basedOn w:val="a3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Columns 1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olumns 4"/>
    <w:basedOn w:val="a3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c">
    <w:name w:val="Table Columns 5"/>
    <w:basedOn w:val="a3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Grid"/>
    <w:basedOn w:val="a3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Grid 1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Grid 4"/>
    <w:basedOn w:val="a3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d">
    <w:name w:val="Table Grid 5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9">
    <w:name w:val="Table Grid 7"/>
    <w:basedOn w:val="a3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3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2">
    <w:name w:val="Table List 1"/>
    <w:basedOn w:val="a3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List 4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e">
    <w:name w:val="Table List 5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3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a">
    <w:name w:val="Table List 7"/>
    <w:basedOn w:val="a3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1"/>
    <w:next w:val="a1"/>
    <w:uiPriority w:val="99"/>
    <w:semiHidden/>
    <w:unhideWhenUsed/>
    <w:rsid w:val="00CC75DB"/>
    <w:pPr>
      <w:spacing w:after="0"/>
      <w:ind w:left="220" w:hanging="220"/>
    </w:pPr>
  </w:style>
  <w:style w:type="paragraph" w:styleId="afffffe">
    <w:name w:val="table of figures"/>
    <w:basedOn w:val="a1"/>
    <w:next w:val="a1"/>
    <w:uiPriority w:val="99"/>
    <w:semiHidden/>
    <w:unhideWhenUsed/>
    <w:rsid w:val="00CC75DB"/>
    <w:pPr>
      <w:spacing w:after="0"/>
    </w:pPr>
  </w:style>
  <w:style w:type="table" w:styleId="affffff">
    <w:name w:val="Table Professional"/>
    <w:basedOn w:val="a3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imple 1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4">
    <w:name w:val="Table Subtle 1"/>
    <w:basedOn w:val="a3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3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5">
    <w:name w:val="Table Web 1"/>
    <w:basedOn w:val="a3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oa heading"/>
    <w:basedOn w:val="a1"/>
    <w:next w:val="a1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6">
    <w:name w:val="toc 1"/>
    <w:basedOn w:val="a1"/>
    <w:next w:val="a1"/>
    <w:autoRedefine/>
    <w:uiPriority w:val="39"/>
    <w:semiHidden/>
    <w:unhideWhenUsed/>
    <w:rsid w:val="00CC75DB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CC75DB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CC75DB"/>
    <w:pPr>
      <w:spacing w:after="100"/>
      <w:ind w:left="440"/>
    </w:pPr>
  </w:style>
  <w:style w:type="paragraph" w:styleId="4f0">
    <w:name w:val="toc 4"/>
    <w:basedOn w:val="a1"/>
    <w:next w:val="a1"/>
    <w:autoRedefine/>
    <w:uiPriority w:val="39"/>
    <w:semiHidden/>
    <w:unhideWhenUsed/>
    <w:rsid w:val="00CC75DB"/>
    <w:pPr>
      <w:spacing w:after="100"/>
      <w:ind w:left="660"/>
    </w:pPr>
  </w:style>
  <w:style w:type="paragraph" w:styleId="5f">
    <w:name w:val="toc 5"/>
    <w:basedOn w:val="a1"/>
    <w:next w:val="a1"/>
    <w:autoRedefine/>
    <w:uiPriority w:val="39"/>
    <w:semiHidden/>
    <w:unhideWhenUsed/>
    <w:rsid w:val="00CC75DB"/>
    <w:pPr>
      <w:spacing w:after="100"/>
      <w:ind w:left="880"/>
    </w:pPr>
  </w:style>
  <w:style w:type="paragraph" w:styleId="6b">
    <w:name w:val="toc 6"/>
    <w:basedOn w:val="a1"/>
    <w:next w:val="a1"/>
    <w:autoRedefine/>
    <w:uiPriority w:val="39"/>
    <w:semiHidden/>
    <w:unhideWhenUsed/>
    <w:rsid w:val="00CC75DB"/>
    <w:pPr>
      <w:spacing w:after="100"/>
      <w:ind w:left="1100"/>
    </w:pPr>
  </w:style>
  <w:style w:type="paragraph" w:styleId="7b">
    <w:name w:val="toc 7"/>
    <w:basedOn w:val="a1"/>
    <w:next w:val="a1"/>
    <w:autoRedefine/>
    <w:uiPriority w:val="39"/>
    <w:semiHidden/>
    <w:unhideWhenUsed/>
    <w:rsid w:val="00CC75DB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CC75DB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75DB"/>
    <w:pPr>
      <w:spacing w:after="100"/>
      <w:ind w:left="1760"/>
    </w:pPr>
  </w:style>
  <w:style w:type="paragraph" w:styleId="affffff2">
    <w:name w:val="TOC Heading"/>
    <w:basedOn w:val="1"/>
    <w:next w:val="a1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affffff3">
    <w:name w:val="Unresolved Mention"/>
    <w:basedOn w:val="a2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rev28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Yordan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rda\AppData\Roaming\Microsoft\Templates\&#1060;&#1091;&#1085;&#1082;&#1094;&#1080;&#1086;&#1085;&#1072;&#1083;&#1085;&#1072;%20&#1072;&#1074;&#1090;&#1086;&#1073;&#1080;&#1086;&#1075;&#1088;&#1072;&#1092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A2ADFEA12E4A5DB891F2F8D0F4FB5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71FA3CF-8554-46AB-8CA8-C07603E7A8BB}"/>
      </w:docPartPr>
      <w:docPartBody>
        <w:p w:rsidR="00000000" w:rsidRDefault="0097068F">
          <w:pPr>
            <w:pStyle w:val="7DA2ADFEA12E4A5DB891F2F8D0F4FB59"/>
          </w:pPr>
          <w:r>
            <w:rPr>
              <w:lang w:bidi="bg-BG"/>
            </w:rPr>
            <w:t>Вашето име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A2ADFEA12E4A5DB891F2F8D0F4FB59">
    <w:name w:val="7DA2ADFEA12E4A5DB891F2F8D0F4FB59"/>
  </w:style>
  <w:style w:type="paragraph" w:customStyle="1" w:styleId="940898D67E714DF99538EAE125FA5EF1">
    <w:name w:val="940898D67E714DF99538EAE125FA5EF1"/>
  </w:style>
  <w:style w:type="paragraph" w:customStyle="1" w:styleId="B6ABD3C9CC9E431CAD308AEDB5C17A15">
    <w:name w:val="B6ABD3C9CC9E431CAD308AEDB5C17A15"/>
  </w:style>
  <w:style w:type="paragraph" w:customStyle="1" w:styleId="046D54FB29CF4D5DB9AD3FB816AAB15B">
    <w:name w:val="046D54FB29CF4D5DB9AD3FB816AAB15B"/>
  </w:style>
  <w:style w:type="paragraph" w:customStyle="1" w:styleId="3B8A12B0A8F445459FB9150E86A652E6">
    <w:name w:val="3B8A12B0A8F445459FB9150E86A652E6"/>
  </w:style>
  <w:style w:type="paragraph" w:customStyle="1" w:styleId="54B0ED08251B48C0A8A5B1BC3728D245">
    <w:name w:val="54B0ED08251B48C0A8A5B1BC3728D245"/>
  </w:style>
  <w:style w:type="paragraph" w:customStyle="1" w:styleId="AE77CE82F4A9426BA989CA1E06262514">
    <w:name w:val="AE77CE82F4A9426BA989CA1E06262514"/>
  </w:style>
  <w:style w:type="paragraph" w:customStyle="1" w:styleId="6D43C12FD5714DC3BA43DB48AAC69191">
    <w:name w:val="6D43C12FD5714DC3BA43DB48AAC69191"/>
  </w:style>
  <w:style w:type="paragraph" w:customStyle="1" w:styleId="907F2B88D83E4B68A5C618CC8E2A34F9">
    <w:name w:val="907F2B88D83E4B68A5C618CC8E2A34F9"/>
  </w:style>
  <w:style w:type="paragraph" w:customStyle="1" w:styleId="0228C4814F2B473981C0E3D0B97A6994">
    <w:name w:val="0228C4814F2B473981C0E3D0B97A6994"/>
  </w:style>
  <w:style w:type="paragraph" w:customStyle="1" w:styleId="137AE3B513AF4B94B7DDF09E1E9F8496">
    <w:name w:val="137AE3B513AF4B94B7DDF09E1E9F8496"/>
  </w:style>
  <w:style w:type="paragraph" w:customStyle="1" w:styleId="9F20E7767F684C728D13329439065162">
    <w:name w:val="9F20E7767F684C728D13329439065162"/>
  </w:style>
  <w:style w:type="paragraph" w:customStyle="1" w:styleId="054E0B1A4D104F5CA5541FC441E6E550">
    <w:name w:val="054E0B1A4D104F5CA5541FC441E6E550"/>
  </w:style>
  <w:style w:type="paragraph" w:customStyle="1" w:styleId="169168FD8D78455BA91FFF8C39978E03">
    <w:name w:val="169168FD8D78455BA91FFF8C39978E03"/>
  </w:style>
  <w:style w:type="paragraph" w:customStyle="1" w:styleId="19DB59E9F4904A9689B43D38EFF311F7">
    <w:name w:val="19DB59E9F4904A9689B43D38EFF311F7"/>
  </w:style>
  <w:style w:type="paragraph" w:customStyle="1" w:styleId="65649841433F4523BA22566207F1B2AC">
    <w:name w:val="65649841433F4523BA22566207F1B2AC"/>
  </w:style>
  <w:style w:type="paragraph" w:customStyle="1" w:styleId="A5283BB2976F492386E3EBF7E32EDB74">
    <w:name w:val="A5283BB2976F492386E3EBF7E32EDB74"/>
  </w:style>
  <w:style w:type="paragraph" w:customStyle="1" w:styleId="9E4193F7C81946F3BBCBBD68F02BA6DA">
    <w:name w:val="9E4193F7C81946F3BBCBBD68F02BA6DA"/>
  </w:style>
  <w:style w:type="paragraph" w:customStyle="1" w:styleId="318CF26BAF24419889D59AFE8929FE13">
    <w:name w:val="318CF26BAF24419889D59AFE8929FE13"/>
  </w:style>
  <w:style w:type="paragraph" w:customStyle="1" w:styleId="FB8966567C8F431D8438DC6F5E50AC68">
    <w:name w:val="FB8966567C8F431D8438DC6F5E50AC68"/>
  </w:style>
  <w:style w:type="paragraph" w:customStyle="1" w:styleId="06E64477A5C94C9EA89593BF352ED95F">
    <w:name w:val="06E64477A5C94C9EA89593BF352ED95F"/>
  </w:style>
  <w:style w:type="paragraph" w:customStyle="1" w:styleId="06537EDECAF8420591482B0709EA7978">
    <w:name w:val="06537EDECAF8420591482B0709EA7978"/>
  </w:style>
  <w:style w:type="paragraph" w:customStyle="1" w:styleId="967028F48FAF410B8CE338325087592A">
    <w:name w:val="967028F48FAF410B8CE338325087592A"/>
  </w:style>
  <w:style w:type="paragraph" w:customStyle="1" w:styleId="39217B8886D04C18BC1B2ECFCF5D4949">
    <w:name w:val="39217B8886D04C18BC1B2ECFCF5D4949"/>
  </w:style>
  <w:style w:type="paragraph" w:customStyle="1" w:styleId="27FFB661B06D402286C40F699536B298">
    <w:name w:val="27FFB661B06D402286C40F699536B298"/>
  </w:style>
  <w:style w:type="paragraph" w:customStyle="1" w:styleId="5B960046872847979ADF3F9B7111DDEA">
    <w:name w:val="5B960046872847979ADF3F9B7111DDEA"/>
  </w:style>
  <w:style w:type="paragraph" w:customStyle="1" w:styleId="85D2D1C8FB4346C4821CCB28EF17E8FA">
    <w:name w:val="85D2D1C8FB4346C4821CCB28EF17E8FA"/>
  </w:style>
  <w:style w:type="paragraph" w:customStyle="1" w:styleId="8C22FAD0F057400BAD1F37EBD8901C10">
    <w:name w:val="8C22FAD0F057400BAD1F37EBD8901C10"/>
  </w:style>
  <w:style w:type="paragraph" w:customStyle="1" w:styleId="0A0749C297C74CA5AE2664E06AC8B339">
    <w:name w:val="0A0749C297C74CA5AE2664E06AC8B339"/>
  </w:style>
  <w:style w:type="paragraph" w:customStyle="1" w:styleId="4F00EACDC53D41CA82536AAFB04DB332">
    <w:name w:val="4F00EACDC53D41CA82536AAFB04DB332"/>
  </w:style>
  <w:style w:type="paragraph" w:customStyle="1" w:styleId="3FCBC21FC2BA4D82927FDA9173492E75">
    <w:name w:val="3FCBC21FC2BA4D82927FDA9173492E75"/>
  </w:style>
  <w:style w:type="paragraph" w:customStyle="1" w:styleId="B7C644CBE5414F7B86B6873CB1287818">
    <w:name w:val="B7C644CBE5414F7B86B6873CB1287818"/>
  </w:style>
  <w:style w:type="paragraph" w:customStyle="1" w:styleId="5836B39A129F4E9DBDD11246B5C8F6DC">
    <w:name w:val="5836B39A129F4E9DBDD11246B5C8F6DC"/>
  </w:style>
  <w:style w:type="paragraph" w:customStyle="1" w:styleId="C46172918FA844E28118C2E513F09D55">
    <w:name w:val="C46172918FA844E28118C2E513F09D55"/>
  </w:style>
  <w:style w:type="paragraph" w:customStyle="1" w:styleId="70278468919C4E7C97E14AB60CC5F598">
    <w:name w:val="70278468919C4E7C97E14AB60CC5F598"/>
  </w:style>
  <w:style w:type="paragraph" w:customStyle="1" w:styleId="93CC7D95A2F845FE89CAB15685EAC766">
    <w:name w:val="93CC7D95A2F845FE89CAB15685EAC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056DC-AF08-4753-BA35-E5618C2B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Функционална автобиография.dotx</Template>
  <TotalTime>2827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iordan mitrev</dc:creator>
  <cp:keywords/>
  <dc:description>Yordan Mitrev</dc:description>
  <cp:lastModifiedBy>iordan mitrev</cp:lastModifiedBy>
  <cp:revision>1</cp:revision>
  <dcterms:created xsi:type="dcterms:W3CDTF">2023-12-10T18:57:00Z</dcterms:created>
  <dcterms:modified xsi:type="dcterms:W3CDTF">2023-12-12T18:04:00Z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